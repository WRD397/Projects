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rPr/>
        <w:t xml:space="preserve">NewUserReg</w:t>
      </w:r>
      <w:r>
        <w:br/>
      </w:r>
      <w:r>
        <w:rPr/>
        <w:t xml:space="preserve">OnlineBanking</w:t>
      </w:r>
      <w:r>
        <w:br/>
      </w:r>
      <w:r>
        <w:rPr/>
        <w:t xml:space="preserve">Password</w:t>
      </w:r>
      <w:r>
        <w:br/>
      </w:r>
      <w:r>
        <w:rPr/>
        <w:t xml:space="preserve">Password_reset_mail</w:t>
      </w:r>
      <w:r>
        <w:br/>
      </w:r>
      <w:r>
        <w:rPr/>
        <w:t xml:space="preserve">UserID_reset_mail</w:t>
      </w:r>
      <w:r>
        <w:br/>
      </w:r>
      <w:r>
        <w:rPr/>
        <w:t xml:space="preserve">UserID reset</w:t>
      </w:r>
      <w:r>
        <w:br/>
      </w:r>
      <w:r>
        <w:rPr/>
        <w:t xml:space="preserve">Password reset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100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Online Banking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 </w:t>
            </w:r>
          </w:p>
          <w:p>
            <w:pPr>
              <w:pStyle w:val="AxureTableNormalText"/>
            </w:pPr>
            <w:r>
              <w:rPr/>
              <w:t xml:space="preserve">On Clicking it, system will display the 'Online Banking' page on the same window.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NewUserReg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876800" cy="67627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UserID-Text 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Fields :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 : 8</w:t>
            </w:r>
          </w:p>
          <w:p>
            <w:pPr>
              <w:pStyle w:val="AxureTableNormalText"/>
            </w:pPr>
            <w:r>
              <w:rPr/>
              <w:t xml:space="preserve">Max. Char. : 16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Password-Textbox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Fields :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 : 8</w:t>
            </w:r>
          </w:p>
          <w:p>
            <w:pPr>
              <w:pStyle w:val="AxureTableNormalText"/>
            </w:pPr>
            <w:r>
              <w:rPr/>
              <w:t xml:space="preserve">Max. Char. : 16</w:t>
            </w:r>
          </w:p>
          <w:p>
            <w:pPr>
              <w:pStyle w:val="AxureTableNormalText"/>
            </w:pPr>
            <w:r>
              <w:rPr/>
              <w:t xml:space="preserve">Data is Encrypted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Re-Enter Password-Textbox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Fields :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 : 8</w:t>
            </w:r>
          </w:p>
          <w:p>
            <w:pPr>
              <w:pStyle w:val="AxureTableNormalText"/>
            </w:pPr>
            <w:r>
              <w:rPr/>
              <w:t xml:space="preserve">Max. Char. : 16</w:t>
            </w:r>
          </w:p>
          <w:p>
            <w:pPr>
              <w:pStyle w:val="AxureTableNormalText"/>
            </w:pPr>
            <w:r>
              <w:rPr/>
              <w:t xml:space="preserve">Data is Encrypted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SSN-Textbox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Fields :</w:t>
            </w:r>
          </w:p>
          <w:p>
            <w:pPr>
              <w:pStyle w:val="AxureTableNormalText"/>
            </w:pPr>
            <w:r>
              <w:rPr/>
              <w:t xml:space="preserve">Numeric Data</w:t>
            </w:r>
          </w:p>
          <w:p>
            <w:pPr>
              <w:pStyle w:val="AxureTableNormalText"/>
            </w:pPr>
            <w:r>
              <w:rPr/>
              <w:t xml:space="preserve">Min. Char : 8</w:t>
            </w:r>
          </w:p>
          <w:p>
            <w:pPr>
              <w:pStyle w:val="AxureTableNormalText"/>
            </w:pPr>
            <w:r>
              <w:rPr/>
              <w:t xml:space="preserve">Max. Char. : 16</w:t>
            </w:r>
          </w:p>
          <w:p>
            <w:pPr>
              <w:pStyle w:val="AxureTableNormalText"/>
            </w:pPr>
            <w:r>
              <w:rPr/>
              <w:t xml:space="preserve">First 5 numbers Data is Encrypted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Gender-Radio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Optional Field</w:t>
            </w:r>
          </w:p>
          <w:p>
            <w:pPr>
              <w:pStyle w:val="AxureTableNormalText"/>
            </w:pPr>
            <w:r>
              <w:rPr/>
              <w:t xml:space="preserve">Options are Male, Female, Others</w:t>
            </w:r>
          </w:p>
          <w:p>
            <w:pPr>
              <w:pStyle w:val="AxureTableNormalText"/>
            </w:pPr>
            <w:r>
              <w:rPr/>
              <w:t xml:space="preserve">No default Select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Question - Dropdown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Reqired Field</w:t>
            </w:r>
          </w:p>
          <w:p>
            <w:pPr>
              <w:pStyle w:val="AxureTableNormalText"/>
            </w:pPr>
            <w:r>
              <w:rPr/>
              <w:t xml:space="preserve">Options :</w:t>
            </w:r>
          </w:p>
          <w:p>
            <w:pPr>
              <w:pStyle w:val="AxureTableNormalText"/>
            </w:pPr>
            <w:r>
              <w:rPr/>
              <w:t xml:space="preserve">Sort Options Alphabatically</w:t>
            </w:r>
          </w:p>
          <w:p>
            <w:pPr>
              <w:pStyle w:val="AxureTableNormalText"/>
            </w:pPr>
            <w:r>
              <w:rPr/>
              <w:t xml:space="preserve">No default Select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Answer - Text 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Char. 2</w:t>
            </w:r>
          </w:p>
          <w:p>
            <w:pPr>
              <w:pStyle w:val="AxureTableNormalText"/>
            </w:pPr>
            <w:r>
              <w:rPr/>
              <w:t xml:space="preserve">Max Char. 60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Register - Submit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 click if all validations pass, display login page else display error mesage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Cancel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Discard the entered data and display online banking page.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UserID-Text 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Fields :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 : 8</w:t>
            </w:r>
          </w:p>
          <w:p>
            <w:pPr>
              <w:pStyle w:val="AxureTableNormalText"/>
            </w:pPr>
            <w:r>
              <w:rPr/>
              <w:t xml:space="preserve">Max. Char. : 16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OnlineBanking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410200" cy="44005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0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User ID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 : </w:t>
            </w:r>
          </w:p>
          <w:p>
            <w:pPr>
              <w:pStyle w:val="AxureTableNormalText"/>
            </w:pPr>
            <w:r>
              <w:rPr/>
              <w:t xml:space="preserve">Alphaneumeric Data</w:t>
            </w:r>
          </w:p>
          <w:p>
            <w:pPr>
              <w:pStyle w:val="AxureTableNormalText"/>
            </w:pPr>
            <w:r>
              <w:rPr/>
              <w:t xml:space="preserve">Must be Unique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Continue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Command Button : </w:t>
            </w:r>
          </w:p>
          <w:p>
            <w:pPr>
              <w:pStyle w:val="AxureTableNormalText"/>
            </w:pPr>
            <w:r>
              <w:rPr/>
              <w:t xml:space="preserve">On clicking this Password page will open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New User Registration - Hyperlink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</w:t>
            </w:r>
          </w:p>
          <w:p>
            <w:pPr>
              <w:pStyle w:val="AxureTableNormalText"/>
            </w:pPr>
            <w:r>
              <w:rPr/>
              <w:t xml:space="preserve">On clicking this, "New User Registration" page will open.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Forgot User ID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 </w:t>
            </w:r>
          </w:p>
          <w:p>
            <w:pPr>
              <w:pStyle w:val="AxureTableNormalText"/>
            </w:pPr>
            <w:r>
              <w:rPr/>
              <w:t xml:space="preserve">On clicking this, email will be sent to the user to reset the userID.</w:t>
            </w:r>
          </w:p>
          <w:p>
            <w:pPr>
              <w:pStyle w:val="AxureTableNormalText"/>
            </w:pPr>
            <w:r>
              <w:rPr/>
              <w:t xml:space="preserve">A message will pop up "User ID reset email is sent to mail id &lt;User's registered email-id&gt;"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Password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238750" cy="42195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Password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Textbox : </w:t>
            </w:r>
          </w:p>
          <w:p>
            <w:pPr>
              <w:pStyle w:val="AxureTableNormalText"/>
            </w:pPr>
            <w:r>
              <w:rPr/>
              <w:t xml:space="preserve">Alphanumeric</w:t>
            </w:r>
          </w:p>
          <w:p>
            <w:pPr>
              <w:pStyle w:val="AxureTableNormalText"/>
            </w:pPr>
            <w:r>
              <w:rPr/>
              <w:t xml:space="preserve">User will enter previously created password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Confirm Password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Textbox : </w:t>
            </w:r>
          </w:p>
          <w:p>
            <w:pPr>
              <w:pStyle w:val="AxureTableNormalText"/>
            </w:pPr>
            <w:r>
              <w:rPr/>
              <w:t xml:space="preserve">Alphanumeric</w:t>
            </w:r>
          </w:p>
          <w:p>
            <w:pPr>
              <w:pStyle w:val="AxureTableNormalText"/>
            </w:pPr>
            <w:r>
              <w:rPr/>
              <w:t xml:space="preserve">User will enter same password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Login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Command Button:</w:t>
            </w:r>
          </w:p>
          <w:p>
            <w:pPr>
              <w:pStyle w:val="AxureTableNormalText"/>
            </w:pPr>
            <w:r>
              <w:rPr/>
              <w:t xml:space="preserve">On clicking this "Account Summary" Page will open after validation of the password.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Cancel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Command Button : </w:t>
            </w:r>
          </w:p>
          <w:p>
            <w:pPr>
              <w:pStyle w:val="AxureTableNormalText"/>
            </w:pPr>
            <w:r>
              <w:rPr/>
              <w:t xml:space="preserve">On clicking this all the entered credentials will be discarded and "Online Banking" page will open.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Forgot Password - Hyperlink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 </w:t>
            </w:r>
          </w:p>
          <w:p>
            <w:pPr>
              <w:pStyle w:val="AxureTableNormalText"/>
            </w:pPr>
            <w:r>
              <w:rPr/>
              <w:t xml:space="preserve">Clicking this user will recieve an email to reset their Password.</w:t>
            </w:r>
          </w:p>
          <w:p>
            <w:pPr>
              <w:pStyle w:val="AxureTableNormalText"/>
            </w:pPr>
            <w:r>
              <w:rPr/>
              <w:t xml:space="preserve">A message will pop up "Password Reset Mail has been sent to &lt;registered emailID&gt;"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Password_reset_mail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610350" cy="45910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9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Reset Password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Command Button : </w:t>
            </w:r>
          </w:p>
          <w:p>
            <w:pPr>
              <w:pStyle w:val="AxureTableNormalText"/>
            </w:pPr>
            <w:r>
              <w:rPr/>
              <w:t xml:space="preserve">On clicking this, reset password page will open.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UserID_reset_mail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610350" cy="45910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9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Reset Password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Command Button : </w:t>
            </w:r>
          </w:p>
          <w:p>
            <w:pPr>
              <w:pStyle w:val="AxureTableNormalText"/>
            </w:pPr>
            <w:r>
              <w:rPr/>
              <w:t xml:space="preserve">On clicking this, reset UserID page will open.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UserID reset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838825" cy="51720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72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User ID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 : </w:t>
            </w:r>
          </w:p>
          <w:p>
            <w:pPr>
              <w:pStyle w:val="AxureTableNormalText"/>
            </w:pPr>
            <w:r>
              <w:rPr/>
              <w:t xml:space="preserve">Alphaneumeric Data</w:t>
            </w:r>
          </w:p>
          <w:p>
            <w:pPr>
              <w:pStyle w:val="AxureTableNormalText"/>
            </w:pPr>
            <w:r>
              <w:rPr/>
              <w:t xml:space="preserve">Must be Unique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Question - Dropdown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Reqired Field</w:t>
            </w:r>
          </w:p>
          <w:p>
            <w:pPr>
              <w:pStyle w:val="AxureTableNormalText"/>
            </w:pPr>
            <w:r>
              <w:rPr/>
              <w:t xml:space="preserve">Options :</w:t>
            </w:r>
          </w:p>
          <w:p>
            <w:pPr>
              <w:pStyle w:val="AxureTableNormalText"/>
            </w:pPr>
            <w:r>
              <w:rPr/>
              <w:t xml:space="preserve">Sort Options Alphabatically</w:t>
            </w:r>
          </w:p>
          <w:p>
            <w:pPr>
              <w:pStyle w:val="AxureTableNormalText"/>
            </w:pPr>
            <w:r>
              <w:rPr/>
              <w:t xml:space="preserve">No default Select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Answer - Text 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Char. 2</w:t>
            </w:r>
          </w:p>
          <w:p>
            <w:pPr>
              <w:pStyle w:val="AxureTableNormalText"/>
            </w:pPr>
            <w:r>
              <w:rPr/>
              <w:t xml:space="preserve">Max Char. 60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Submit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After validating all the credentials On clicking this, "Online Banking" page will open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Forgot Security Q&amp;A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 </w:t>
            </w:r>
          </w:p>
          <w:p>
            <w:pPr>
              <w:pStyle w:val="AxureTableNormalText"/>
            </w:pPr>
            <w:r>
              <w:rPr/>
              <w:t xml:space="preserve">Open helpline page</w:t>
            </w:r>
          </w:p>
          <w:p>
            <w:pPr>
              <w:pStyle w:val="AxureTableNormalText"/>
            </w:pPr>
            <w:r>
              <w:rPr/>
              <w:t xml:space="preserve">A message will pop up saying "Please contact with the helpline"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Password reset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848350" cy="48006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 number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Note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New Password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 : </w:t>
            </w:r>
          </w:p>
          <w:p>
            <w:pPr>
              <w:pStyle w:val="AxureTableNormalText"/>
            </w:pPr>
            <w:r>
              <w:rPr/>
              <w:t xml:space="preserve">Alphaneumeric Data</w:t>
            </w:r>
          </w:p>
          <w:p>
            <w:pPr>
              <w:pStyle w:val="AxureTableNormalText"/>
            </w:pPr>
            <w:r>
              <w:rPr/>
              <w:t xml:space="preserve">Must be Unique</w:t>
            </w:r>
          </w:p>
          <w:p>
            <w:pPr>
              <w:pStyle w:val="AxureTableNormalText"/>
            </w:pPr>
            <w:r>
              <w:rPr/>
              <w:t xml:space="preserve">Min. Char. 8</w:t>
            </w:r>
          </w:p>
          <w:p>
            <w:pPr>
              <w:pStyle w:val="AxureTableNormalText"/>
            </w:pPr>
            <w:r>
              <w:rPr/>
              <w:t xml:space="preserve">Max. Char. 16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Question - Dropdown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Reqired Field</w:t>
            </w:r>
          </w:p>
          <w:p>
            <w:pPr>
              <w:pStyle w:val="AxureTableNormalText"/>
            </w:pPr>
            <w:r>
              <w:rPr/>
              <w:t xml:space="preserve">Options :</w:t>
            </w:r>
          </w:p>
          <w:p>
            <w:pPr>
              <w:pStyle w:val="AxureTableNormalText"/>
            </w:pPr>
            <w:r>
              <w:rPr/>
              <w:t xml:space="preserve">Sort Options Alphabatically</w:t>
            </w:r>
          </w:p>
          <w:p>
            <w:pPr>
              <w:pStyle w:val="AxureTableNormalText"/>
            </w:pPr>
            <w:r>
              <w:rPr/>
              <w:t xml:space="preserve">No default Select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Security Answer - Text 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</w:t>
            </w:r>
          </w:p>
          <w:p>
            <w:pPr>
              <w:pStyle w:val="AxureTableNormalText"/>
            </w:pPr>
            <w:r>
              <w:rPr/>
              <w:t xml:space="preserve">Alphanumeric Data</w:t>
            </w:r>
          </w:p>
          <w:p>
            <w:pPr>
              <w:pStyle w:val="AxureTableNormalText"/>
            </w:pPr>
            <w:r>
              <w:rPr/>
              <w:t xml:space="preserve">Min. Char. 2</w:t>
            </w:r>
          </w:p>
          <w:p>
            <w:pPr>
              <w:pStyle w:val="AxureTableNormalText"/>
            </w:pPr>
            <w:r>
              <w:rPr/>
              <w:t xml:space="preserve">Max Char. 60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Submit - Command Button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After validating all the credentials On clicking this, "Online Banking" page will open.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Confirm Password - Textbox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Required Field : </w:t>
            </w:r>
          </w:p>
          <w:p>
            <w:pPr>
              <w:pStyle w:val="AxureTableNormalText"/>
            </w:pPr>
            <w:r>
              <w:rPr/>
              <w:t xml:space="preserve">Alphaneumeric Data</w:t>
            </w:r>
          </w:p>
          <w:p>
            <w:pPr>
              <w:pStyle w:val="AxureTableNormalText"/>
            </w:pPr>
            <w:r>
              <w:rPr/>
              <w:t xml:space="preserve">Must be Unique</w:t>
            </w:r>
          </w:p>
          <w:p>
            <w:pPr>
              <w:pStyle w:val="AxureTableNormalText"/>
            </w:pPr>
            <w:r>
              <w:rPr/>
              <w:t xml:space="preserve">Min. Char. 8</w:t>
            </w:r>
          </w:p>
          <w:p>
            <w:pPr>
              <w:pStyle w:val="AxureTableNormalText"/>
            </w:pPr>
            <w:r>
              <w:rPr/>
              <w:t xml:space="preserve">Max. Char. 16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Forgot Security Q&amp;A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Hyperlink : </w:t>
            </w:r>
          </w:p>
          <w:p>
            <w:pPr>
              <w:pStyle w:val="AxureTableNormalText"/>
            </w:pPr>
            <w:r>
              <w:rPr/>
              <w:t xml:space="preserve">Open helpline page</w:t>
            </w:r>
          </w:p>
          <w:p>
            <w:pPr>
              <w:pStyle w:val="AxureTableNormalText"/>
            </w:pPr>
            <w:r>
              <w:rPr/>
              <w:t xml:space="preserve">A message will pop up saying "Please contact with the helpline"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